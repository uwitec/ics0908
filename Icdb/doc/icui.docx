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00" w:rsidRDefault="001C5100" w:rsidP="0053673B">
      <w:pPr>
        <w:pStyle w:val="AxureTOCHeading"/>
        <w:outlineLvl w:val="0"/>
      </w:pPr>
      <w:r>
        <w:t>Table of Contents</w:t>
      </w:r>
    </w:p>
    <w:p w:rsidR="001C5100" w:rsidRPr="00772CBA" w:rsidRDefault="002C512F" w:rsidP="0053673B">
      <w:pPr>
        <w:outlineLvl w:val="0"/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 the table of contents, select the message below and press F9]</w:t>
      </w:r>
    </w:p>
    <w:p w:rsidR="002C512F" w:rsidRDefault="002C512F" w:rsidP="001C5100"/>
    <w:p w:rsidR="0053673B" w:rsidRDefault="00FB4DA0">
      <w:pPr>
        <w:pStyle w:val="10"/>
        <w:tabs>
          <w:tab w:val="right" w:leader="dot" w:pos="9350"/>
        </w:tabs>
        <w:rPr>
          <w:rFonts w:asciiTheme="minorHAnsi" w:hAnsiTheme="minorHAnsi" w:cstheme="minorBidi"/>
          <w:b w:val="0"/>
          <w:noProof/>
          <w:kern w:val="2"/>
          <w:sz w:val="21"/>
          <w:szCs w:val="22"/>
          <w:lang w:eastAsia="zh-CN"/>
        </w:rPr>
      </w:pPr>
      <w:r w:rsidRPr="00FB4DA0">
        <w:rPr>
          <w:b w:val="0"/>
        </w:rPr>
        <w:fldChar w:fldCharType="begin"/>
      </w:r>
      <w:r w:rsidR="001C5100">
        <w:instrText xml:space="preserve"> TOC \o "1-3" \h \z \t "AxureHeading1,1,AxureHeading2,2,AxureHeading3,3,AxureHeading4,4" </w:instrText>
      </w:r>
      <w:r w:rsidRPr="00FB4DA0">
        <w:rPr>
          <w:b w:val="0"/>
        </w:rPr>
        <w:fldChar w:fldCharType="separate"/>
      </w:r>
      <w:hyperlink w:anchor="_Toc238465495" w:history="1">
        <w:r w:rsidR="0053673B" w:rsidRPr="00B609D0">
          <w:rPr>
            <w:rStyle w:val="a3"/>
            <w:noProof/>
          </w:rPr>
          <w:t>1. Pages</w:t>
        </w:r>
        <w:r w:rsidR="0053673B">
          <w:rPr>
            <w:noProof/>
            <w:webHidden/>
          </w:rPr>
          <w:tab/>
        </w:r>
        <w:r w:rsidR="0053673B">
          <w:rPr>
            <w:noProof/>
            <w:webHidden/>
          </w:rPr>
          <w:fldChar w:fldCharType="begin"/>
        </w:r>
        <w:r w:rsidR="0053673B">
          <w:rPr>
            <w:noProof/>
            <w:webHidden/>
          </w:rPr>
          <w:instrText xml:space="preserve"> PAGEREF _Toc238465495 \h </w:instrText>
        </w:r>
        <w:r w:rsidR="0053673B">
          <w:rPr>
            <w:noProof/>
            <w:webHidden/>
          </w:rPr>
        </w:r>
        <w:r w:rsidR="0053673B">
          <w:rPr>
            <w:noProof/>
            <w:webHidden/>
          </w:rPr>
          <w:fldChar w:fldCharType="separate"/>
        </w:r>
        <w:r w:rsidR="0053673B">
          <w:rPr>
            <w:noProof/>
            <w:webHidden/>
          </w:rPr>
          <w:t>2</w:t>
        </w:r>
        <w:r w:rsidR="0053673B">
          <w:rPr>
            <w:noProof/>
            <w:webHidden/>
          </w:rPr>
          <w:fldChar w:fldCharType="end"/>
        </w:r>
      </w:hyperlink>
    </w:p>
    <w:p w:rsidR="0053673B" w:rsidRDefault="0053673B">
      <w:pPr>
        <w:pStyle w:val="2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496" w:history="1">
        <w:r w:rsidRPr="00B609D0">
          <w:rPr>
            <w:rStyle w:val="a3"/>
            <w:noProof/>
          </w:rPr>
          <w:t>1.1. Page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2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497" w:history="1">
        <w:r w:rsidRPr="00B609D0">
          <w:rPr>
            <w:rStyle w:val="a3"/>
            <w:noProof/>
          </w:rPr>
          <w:t>1.2. icuilow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498" w:history="1">
        <w:r w:rsidRPr="00B609D0">
          <w:rPr>
            <w:rStyle w:val="a3"/>
            <w:noProof/>
          </w:rPr>
          <w:t>1.2.1.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2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499" w:history="1">
        <w:r w:rsidRPr="00B609D0">
          <w:rPr>
            <w:rStyle w:val="a3"/>
            <w:noProof/>
          </w:rPr>
          <w:t>1.3.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00" w:history="1">
        <w:r w:rsidRPr="00B609D0">
          <w:rPr>
            <w:rStyle w:val="a3"/>
            <w:noProof/>
          </w:rPr>
          <w:t>1.3.1.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01" w:history="1">
        <w:r w:rsidRPr="00B609D0">
          <w:rPr>
            <w:rStyle w:val="a3"/>
            <w:noProof/>
          </w:rPr>
          <w:t>1.3.2. Object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02" w:history="1">
        <w:r w:rsidRPr="00B609D0">
          <w:rPr>
            <w:rStyle w:val="a3"/>
            <w:noProof/>
          </w:rPr>
          <w:t>1.3.3. Login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4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03" w:history="1">
        <w:r w:rsidRPr="00B609D0">
          <w:rPr>
            <w:rStyle w:val="a3"/>
            <w:noProof/>
          </w:rPr>
          <w:t>1.3.3.1. User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4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04" w:history="1">
        <w:r w:rsidRPr="00B609D0">
          <w:rPr>
            <w:rStyle w:val="a3"/>
            <w:noProof/>
          </w:rPr>
          <w:t>1.3.3.2. Manager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05" w:history="1">
        <w:r w:rsidRPr="00B609D0">
          <w:rPr>
            <w:rStyle w:val="a3"/>
            <w:noProof/>
          </w:rPr>
          <w:t>1.3.4. Login Error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4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06" w:history="1">
        <w:r w:rsidRPr="00B609D0">
          <w:rPr>
            <w:rStyle w:val="a3"/>
            <w:noProof/>
          </w:rPr>
          <w:t>1.3.4.1. ErrorInfo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2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07" w:history="1">
        <w:r w:rsidRPr="00B609D0">
          <w:rPr>
            <w:rStyle w:val="a3"/>
            <w:noProof/>
          </w:rPr>
          <w:t>1.4. userhome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08" w:history="1">
        <w:r w:rsidRPr="00B609D0">
          <w:rPr>
            <w:rStyle w:val="a3"/>
            <w:noProof/>
          </w:rPr>
          <w:t>1.4.1.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09" w:history="1">
        <w:r w:rsidRPr="00B609D0">
          <w:rPr>
            <w:rStyle w:val="a3"/>
            <w:noProof/>
          </w:rPr>
          <w:t>1.4.2. Object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10" w:history="1">
        <w:r w:rsidRPr="00B609D0">
          <w:rPr>
            <w:rStyle w:val="a3"/>
            <w:noProof/>
          </w:rPr>
          <w:t>1.4.3. Map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4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11" w:history="1">
        <w:r w:rsidRPr="00B609D0">
          <w:rPr>
            <w:rStyle w:val="a3"/>
            <w:noProof/>
          </w:rPr>
          <w:t>1.4.3.1.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10"/>
        <w:tabs>
          <w:tab w:val="right" w:leader="dot" w:pos="9350"/>
        </w:tabs>
        <w:rPr>
          <w:rFonts w:asciiTheme="minorHAnsi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238465512" w:history="1">
        <w:r w:rsidRPr="00B609D0">
          <w:rPr>
            <w:rStyle w:val="a3"/>
            <w:noProof/>
          </w:rPr>
          <w:t>2. Masters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2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13" w:history="1">
        <w:r w:rsidRPr="00B609D0">
          <w:rPr>
            <w:rStyle w:val="a3"/>
            <w:noProof/>
          </w:rPr>
          <w:t>2.1. Master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2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14" w:history="1">
        <w:r w:rsidRPr="00B609D0">
          <w:rPr>
            <w:rStyle w:val="a3"/>
            <w:noProof/>
          </w:rPr>
          <w:t>2.2.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15" w:history="1">
        <w:r w:rsidRPr="00B609D0">
          <w:rPr>
            <w:rStyle w:val="a3"/>
            <w:noProof/>
          </w:rPr>
          <w:t>2.2.1.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16" w:history="1">
        <w:r w:rsidRPr="00B609D0">
          <w:rPr>
            <w:rStyle w:val="a3"/>
            <w:noProof/>
          </w:rPr>
          <w:t>2.2.2. Object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2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17" w:history="1">
        <w:r w:rsidRPr="00B609D0">
          <w:rPr>
            <w:rStyle w:val="a3"/>
            <w:noProof/>
          </w:rPr>
          <w:t>2.3. UserInfoDialog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18" w:history="1">
        <w:r w:rsidRPr="00B609D0">
          <w:rPr>
            <w:rStyle w:val="a3"/>
            <w:noProof/>
          </w:rPr>
          <w:t>2.3.1.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19" w:history="1">
        <w:r w:rsidRPr="00B609D0">
          <w:rPr>
            <w:rStyle w:val="a3"/>
            <w:noProof/>
          </w:rPr>
          <w:t>2.3.2. Object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20" w:history="1">
        <w:r w:rsidRPr="00B609D0">
          <w:rPr>
            <w:rStyle w:val="a3"/>
            <w:noProof/>
          </w:rPr>
          <w:t>2.3.3. User Info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4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21" w:history="1">
        <w:r w:rsidRPr="00B609D0">
          <w:rPr>
            <w:rStyle w:val="a3"/>
            <w:noProof/>
          </w:rPr>
          <w:t>2.3.3.1. User Info Div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2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22" w:history="1">
        <w:r w:rsidRPr="00B609D0">
          <w:rPr>
            <w:rStyle w:val="a3"/>
            <w:noProof/>
          </w:rPr>
          <w:t>2.4.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23" w:history="1">
        <w:r w:rsidRPr="00B609D0">
          <w:rPr>
            <w:rStyle w:val="a3"/>
            <w:noProof/>
          </w:rPr>
          <w:t>2.4.1.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24" w:history="1">
        <w:r w:rsidRPr="00B609D0">
          <w:rPr>
            <w:rStyle w:val="a3"/>
            <w:noProof/>
          </w:rPr>
          <w:t>2.4.2. Object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3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25" w:history="1">
        <w:r w:rsidRPr="00B609D0">
          <w:rPr>
            <w:rStyle w:val="a3"/>
            <w:noProof/>
          </w:rPr>
          <w:t>2.4.3. Menu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4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26" w:history="1">
        <w:r w:rsidRPr="00B609D0">
          <w:rPr>
            <w:rStyle w:val="a3"/>
            <w:noProof/>
          </w:rPr>
          <w:t>2.4.3.1. Base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4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27" w:history="1">
        <w:r w:rsidRPr="00B609D0">
          <w:rPr>
            <w:rStyle w:val="a3"/>
            <w:noProof/>
          </w:rPr>
          <w:t>2.4.3.2. Store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4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28" w:history="1">
        <w:r w:rsidRPr="00B609D0">
          <w:rPr>
            <w:rStyle w:val="a3"/>
            <w:noProof/>
          </w:rPr>
          <w:t>2.4.3.3. Inventory Decision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4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29" w:history="1">
        <w:r w:rsidRPr="00B609D0">
          <w:rPr>
            <w:rStyle w:val="a3"/>
            <w:noProof/>
          </w:rPr>
          <w:t>2.4.3.4.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3673B" w:rsidRDefault="0053673B">
      <w:pPr>
        <w:pStyle w:val="40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38465530" w:history="1">
        <w:r w:rsidRPr="00B609D0">
          <w:rPr>
            <w:rStyle w:val="a3"/>
            <w:noProof/>
          </w:rPr>
          <w:t>2.4.3.5.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_Toc238465530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34D62" w:rsidRDefault="00FB4DA0" w:rsidP="0053673B">
      <w:pPr>
        <w:outlineLvl w:val="0"/>
        <w:rPr>
          <w:b/>
        </w:rPr>
      </w:pPr>
      <w:r>
        <w:rPr>
          <w:b/>
        </w:rPr>
        <w:fldChar w:fldCharType="end"/>
      </w:r>
    </w:p>
    <w:p w:rsidR="000A4636" w:rsidRPr="00634D62" w:rsidRDefault="00634D62" w:rsidP="00634D62">
      <w:pPr>
        <w:rPr>
          <w:b/>
        </w:rPr>
      </w:pPr>
      <w:r>
        <w:rPr>
          <w:b/>
        </w:rPr>
        <w:br w:type="page"/>
      </w:r>
    </w:p>
    <w:p w:rsidR="00FB4DA0" w:rsidRDefault="00FB4DA0">
      <w:pPr>
        <w:sectPr w:rsidR="00FB4DA0" w:rsidSect="00D900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B4DA0" w:rsidRDefault="00C15F98">
      <w:pPr>
        <w:pStyle w:val="AxureHeading1"/>
        <w:keepNext/>
      </w:pPr>
      <w:bookmarkStart w:id="0" w:name="_Toc238465495"/>
      <w:r>
        <w:lastRenderedPageBreak/>
        <w:t>Pages</w:t>
      </w:r>
      <w:bookmarkEnd w:id="0"/>
    </w:p>
    <w:p w:rsidR="00FB4DA0" w:rsidRDefault="00C15F98">
      <w:pPr>
        <w:pStyle w:val="AxureHeading2"/>
        <w:keepNext/>
      </w:pPr>
      <w:bookmarkStart w:id="1" w:name="_Toc238465496"/>
      <w:r>
        <w:t>Page Tree</w:t>
      </w:r>
      <w:bookmarkEnd w:id="1"/>
    </w:p>
    <w:p w:rsidR="00FB4DA0" w:rsidRDefault="00C15F98">
      <w:pPr>
        <w:numPr>
          <w:ilvl w:val="0"/>
          <w:numId w:val="11"/>
        </w:numPr>
      </w:pPr>
      <w:r>
        <w:t>icuilow</w:t>
      </w:r>
    </w:p>
    <w:p w:rsidR="00FB4DA0" w:rsidRDefault="00C15F98">
      <w:pPr>
        <w:numPr>
          <w:ilvl w:val="0"/>
          <w:numId w:val="11"/>
        </w:numPr>
      </w:pPr>
      <w:r>
        <w:tab/>
        <w:t>login</w:t>
      </w:r>
    </w:p>
    <w:p w:rsidR="00FB4DA0" w:rsidRDefault="00C15F98">
      <w:pPr>
        <w:numPr>
          <w:ilvl w:val="0"/>
          <w:numId w:val="11"/>
        </w:numPr>
      </w:pPr>
      <w:r>
        <w:tab/>
        <w:t>userhome</w:t>
      </w:r>
    </w:p>
    <w:p w:rsidR="00FB4DA0" w:rsidRDefault="00C15F98">
      <w:pPr>
        <w:pStyle w:val="AxureHeading2"/>
        <w:keepNext/>
      </w:pPr>
      <w:r>
        <w:br w:type="page"/>
      </w:r>
      <w:bookmarkStart w:id="2" w:name="_Toc238465497"/>
      <w:r>
        <w:lastRenderedPageBreak/>
        <w:t>icuilow</w:t>
      </w:r>
      <w:bookmarkEnd w:id="2"/>
    </w:p>
    <w:p w:rsidR="00FB4DA0" w:rsidRDefault="00C15F98">
      <w:pPr>
        <w:pStyle w:val="AxureHeading3"/>
        <w:keepNext/>
      </w:pPr>
      <w:bookmarkStart w:id="3" w:name="_Toc238465498"/>
      <w:r>
        <w:t>User Interface</w:t>
      </w:r>
      <w:bookmarkEnd w:id="3"/>
    </w:p>
    <w:p w:rsidR="00FB4DA0" w:rsidRDefault="00C15F9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2647950" cy="360045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0" w:rsidRDefault="00C15F98">
      <w:pPr>
        <w:pStyle w:val="AxureHeading2"/>
        <w:keepNext/>
      </w:pPr>
      <w:r>
        <w:br w:type="page"/>
      </w:r>
      <w:bookmarkStart w:id="4" w:name="_Toc238465499"/>
      <w:r>
        <w:lastRenderedPageBreak/>
        <w:t>login</w:t>
      </w:r>
      <w:bookmarkEnd w:id="4"/>
    </w:p>
    <w:p w:rsidR="00FB4DA0" w:rsidRDefault="00C15F98">
      <w:r>
        <w:t>主页，该页提供不同角色的登录功能。</w:t>
      </w:r>
    </w:p>
    <w:p w:rsidR="00FB4DA0" w:rsidRDefault="00C15F98">
      <w:pPr>
        <w:pStyle w:val="AxureHeading3"/>
        <w:keepNext/>
      </w:pPr>
      <w:bookmarkStart w:id="5" w:name="_Toc238465500"/>
      <w:r>
        <w:t>User Interface</w:t>
      </w:r>
      <w:bookmarkEnd w:id="5"/>
    </w:p>
    <w:p w:rsidR="00FB4DA0" w:rsidRDefault="00C15F9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819775" cy="43815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0" w:rsidRDefault="00C15F98">
      <w:pPr>
        <w:pStyle w:val="AxureHeading3"/>
        <w:keepNext/>
      </w:pPr>
      <w:bookmarkStart w:id="6" w:name="_Toc238465501"/>
      <w:r>
        <w:t>Object Table</w:t>
      </w:r>
      <w:bookmarkEnd w:id="6"/>
    </w:p>
    <w:tbl>
      <w:tblPr>
        <w:tblStyle w:val="AxureTableStyle"/>
        <w:tblW w:w="0" w:type="auto"/>
        <w:tblLook w:val="04A0"/>
      </w:tblPr>
      <w:tblGrid>
        <w:gridCol w:w="829"/>
        <w:gridCol w:w="1072"/>
        <w:gridCol w:w="1254"/>
        <w:gridCol w:w="1856"/>
        <w:gridCol w:w="983"/>
        <w:gridCol w:w="974"/>
        <w:gridCol w:w="620"/>
        <w:gridCol w:w="923"/>
        <w:gridCol w:w="993"/>
      </w:tblGrid>
      <w:tr w:rsidR="00FB4DA0" w:rsidTr="00FB4DA0">
        <w:trPr>
          <w:cnfStyle w:val="100000000000"/>
        </w:trPr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详细说明</w:t>
            </w:r>
            <w:r>
              <w:t>(specification)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设计状态</w:t>
            </w:r>
            <w:r>
              <w:t>(State)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重要度</w:t>
            </w:r>
            <w:r>
              <w:t>(Benefit)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风险</w:t>
            </w:r>
            <w:r>
              <w:t>(Risk)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目标版本</w:t>
            </w:r>
            <w:r>
              <w:t>(Target Release)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分配给</w:t>
            </w:r>
            <w:r>
              <w:t>(Assigned To)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Page Background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登录页面背景图片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有用的</w:t>
            </w:r>
            <w:r>
              <w:t>(Useful)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CopyRight Logo Name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脚注，版权公司名称和标志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有用的</w:t>
            </w:r>
            <w:r>
              <w:t>(Useful)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User Login Tab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Login Panel state to User Login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用户登录标签页，用户单击该标签系统打开普通用户的登录页面，单击管理员标签则打开管理员登录页面。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Manager Login Tab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Login Panel state to Manager Login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管理员登录标签，用户点击此标签可打开管理员登录页面。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Introduce Text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软件简介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有用的</w:t>
            </w:r>
            <w:r>
              <w:t>(Useful)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Login Panel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登录面板，用来切换普通用户登录和管理员登录界面。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Login Error Panel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错误信息提示面板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重要的</w:t>
            </w:r>
            <w:r>
              <w:t>(Important)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</w:tbl>
    <w:p w:rsidR="00FB4DA0" w:rsidRDefault="00C15F98">
      <w:pPr>
        <w:pStyle w:val="AxureHeading3"/>
        <w:keepNext/>
      </w:pPr>
      <w:bookmarkStart w:id="7" w:name="_Toc238465502"/>
      <w:r>
        <w:t>Login Panel</w:t>
      </w:r>
      <w:bookmarkEnd w:id="7"/>
    </w:p>
    <w:p w:rsidR="00FB4DA0" w:rsidRDefault="00C15F98">
      <w:pPr>
        <w:pStyle w:val="AxureHeading4"/>
        <w:keepNext/>
      </w:pPr>
      <w:bookmarkStart w:id="8" w:name="_Toc238465503"/>
      <w:r>
        <w:t>User Login</w:t>
      </w:r>
      <w:bookmarkEnd w:id="8"/>
    </w:p>
    <w:p w:rsidR="00FB4DA0" w:rsidRDefault="00C15F98" w:rsidP="0053673B">
      <w:pPr>
        <w:pStyle w:val="AxureHeadingBasic"/>
        <w:keepNext/>
        <w:outlineLvl w:val="0"/>
      </w:pPr>
      <w:r>
        <w:t>User Interface</w:t>
      </w:r>
    </w:p>
    <w:p w:rsidR="00FB4DA0" w:rsidRDefault="00C15F9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505200" cy="169545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0" w:rsidRDefault="00C15F98" w:rsidP="0053673B">
      <w:pPr>
        <w:pStyle w:val="AxureHeadingBasic"/>
        <w:keepNext/>
        <w:outlineLvl w:val="0"/>
      </w:pPr>
      <w:r>
        <w:t>Object Table</w:t>
      </w:r>
    </w:p>
    <w:tbl>
      <w:tblPr>
        <w:tblStyle w:val="AxureTableStyle"/>
        <w:tblW w:w="0" w:type="auto"/>
        <w:tblLook w:val="04A0"/>
      </w:tblPr>
      <w:tblGrid>
        <w:gridCol w:w="829"/>
        <w:gridCol w:w="938"/>
        <w:gridCol w:w="3593"/>
        <w:gridCol w:w="4144"/>
      </w:tblGrid>
      <w:tr w:rsidR="00FB4DA0" w:rsidTr="00FB4DA0">
        <w:trPr>
          <w:cnfStyle w:val="100000000000"/>
        </w:trPr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详细说明</w:t>
            </w:r>
            <w:r>
              <w:t>(specification)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User Login Button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OnClick:</w:t>
            </w:r>
            <w:r>
              <w:br/>
              <w:t xml:space="preserve">  Case 1 (If text on widget User Name equals "demo" and text on widget User Password equals "demo"):</w:t>
            </w:r>
            <w:r>
              <w:br/>
              <w:t xml:space="preserve">    Open userhome in Current Window</w:t>
            </w:r>
            <w:r>
              <w:br/>
              <w:t xml:space="preserve">  Case 2 (Else If True):</w:t>
            </w:r>
            <w:r>
              <w:br/>
            </w:r>
            <w:r>
              <w:t xml:space="preserve">    Show Login Error Panel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登录按钮，当用户名为：</w:t>
            </w:r>
            <w:r>
              <w:t>demo</w:t>
            </w:r>
            <w:r>
              <w:t>，密码为：</w:t>
            </w:r>
            <w:r>
              <w:t>demo</w:t>
            </w:r>
            <w:r>
              <w:t>时点击登录按钮系统进入用户首页，否则在登录框下文会出现错误信息。</w:t>
            </w: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User Reset Button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text on widget User Name equal to "" and text on widget User Password equal to ""</w:t>
            </w:r>
            <w:r>
              <w:br/>
              <w:t xml:space="preserve">    Hide Login Error Panel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清空输入框中的内容</w:t>
            </w:r>
          </w:p>
        </w:tc>
      </w:tr>
    </w:tbl>
    <w:p w:rsidR="00FB4DA0" w:rsidRDefault="00C15F98">
      <w:pPr>
        <w:pStyle w:val="AxureHeading4"/>
        <w:keepNext/>
      </w:pPr>
      <w:bookmarkStart w:id="9" w:name="_Toc238465504"/>
      <w:r>
        <w:lastRenderedPageBreak/>
        <w:t>Mana</w:t>
      </w:r>
      <w:r>
        <w:t>ger Login</w:t>
      </w:r>
      <w:bookmarkEnd w:id="9"/>
    </w:p>
    <w:p w:rsidR="00FB4DA0" w:rsidRDefault="00C15F98" w:rsidP="0053673B">
      <w:pPr>
        <w:pStyle w:val="AxureHeadingBasic"/>
        <w:keepNext/>
        <w:outlineLvl w:val="0"/>
      </w:pPr>
      <w:r>
        <w:t>User Interface</w:t>
      </w:r>
    </w:p>
    <w:p w:rsidR="00FB4DA0" w:rsidRDefault="00C15F9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505200" cy="169545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0" w:rsidRDefault="00C15F98">
      <w:pPr>
        <w:pStyle w:val="AxureHeading3"/>
        <w:keepNext/>
      </w:pPr>
      <w:bookmarkStart w:id="10" w:name="_Toc238465505"/>
      <w:r>
        <w:t>Login Error Panel</w:t>
      </w:r>
      <w:bookmarkEnd w:id="10"/>
    </w:p>
    <w:p w:rsidR="00FB4DA0" w:rsidRDefault="00C15F98">
      <w:pPr>
        <w:pStyle w:val="AxureHeading4"/>
        <w:keepNext/>
      </w:pPr>
      <w:bookmarkStart w:id="11" w:name="_Toc238465506"/>
      <w:r>
        <w:t>ErrorInfo</w:t>
      </w:r>
      <w:bookmarkEnd w:id="11"/>
    </w:p>
    <w:p w:rsidR="00FB4DA0" w:rsidRDefault="00C15F98" w:rsidP="0053673B">
      <w:pPr>
        <w:pStyle w:val="AxureHeadingBasic"/>
        <w:keepNext/>
        <w:outlineLvl w:val="0"/>
      </w:pPr>
      <w:r>
        <w:t>User Interface</w:t>
      </w:r>
    </w:p>
    <w:p w:rsidR="00FB4DA0" w:rsidRDefault="00C15F9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505200" cy="74295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0" w:rsidRDefault="00C15F98" w:rsidP="0053673B">
      <w:pPr>
        <w:pStyle w:val="AxureHeadingBasic"/>
        <w:keepNext/>
        <w:outlineLvl w:val="0"/>
      </w:pPr>
      <w:r>
        <w:t>Object Table</w:t>
      </w:r>
    </w:p>
    <w:tbl>
      <w:tblPr>
        <w:tblStyle w:val="AxureTableStyle"/>
        <w:tblW w:w="0" w:type="auto"/>
        <w:tblLook w:val="04A0"/>
      </w:tblPr>
      <w:tblGrid>
        <w:gridCol w:w="829"/>
        <w:gridCol w:w="1212"/>
        <w:gridCol w:w="1872"/>
      </w:tblGrid>
      <w:tr w:rsidR="00FB4DA0" w:rsidTr="00FB4DA0">
        <w:trPr>
          <w:cnfStyle w:val="100000000000"/>
        </w:trPr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详细说明</w:t>
            </w:r>
            <w:r>
              <w:t>(specification)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Login Error Div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错误信息显示区</w:t>
            </w:r>
          </w:p>
        </w:tc>
      </w:tr>
    </w:tbl>
    <w:p w:rsidR="00FB4DA0" w:rsidRDefault="00C15F98">
      <w:pPr>
        <w:pStyle w:val="AxureHeading2"/>
        <w:keepNext/>
      </w:pPr>
      <w:r>
        <w:br w:type="page"/>
      </w:r>
      <w:bookmarkStart w:id="12" w:name="_Toc238465507"/>
      <w:r>
        <w:lastRenderedPageBreak/>
        <w:t>userhome</w:t>
      </w:r>
      <w:bookmarkEnd w:id="12"/>
    </w:p>
    <w:p w:rsidR="00FB4DA0" w:rsidRDefault="00C15F98">
      <w:pPr>
        <w:pStyle w:val="AxureHeading3"/>
        <w:keepNext/>
      </w:pPr>
      <w:bookmarkStart w:id="13" w:name="_Toc238465508"/>
      <w:r>
        <w:t>User Interface</w:t>
      </w:r>
      <w:bookmarkEnd w:id="13"/>
    </w:p>
    <w:p w:rsidR="00FB4DA0" w:rsidRDefault="00C15F9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81575" cy="565785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0" w:rsidRDefault="00C15F98">
      <w:pPr>
        <w:pStyle w:val="AxureHeading3"/>
        <w:keepNext/>
      </w:pPr>
      <w:bookmarkStart w:id="14" w:name="_Toc238465509"/>
      <w:r>
        <w:t>Object Table</w:t>
      </w:r>
      <w:bookmarkEnd w:id="14"/>
    </w:p>
    <w:tbl>
      <w:tblPr>
        <w:tblStyle w:val="AxureTableStyle"/>
        <w:tblW w:w="0" w:type="auto"/>
        <w:tblLook w:val="04A0"/>
      </w:tblPr>
      <w:tblGrid>
        <w:gridCol w:w="829"/>
        <w:gridCol w:w="945"/>
        <w:gridCol w:w="2474"/>
        <w:gridCol w:w="4624"/>
      </w:tblGrid>
      <w:tr w:rsidR="00FB4DA0" w:rsidTr="00FB4DA0">
        <w:trPr>
          <w:cnfStyle w:val="100000000000"/>
        </w:trPr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详细说明</w:t>
            </w:r>
            <w:r>
              <w:t>(specification)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Open login in Current Window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Toggle Visibility for Map Panel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lastRenderedPageBreak/>
              <w:t>3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Map Image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一个图片，用来表示该区域是一个按钮，可以点击下拉出菜单。</w:t>
            </w:r>
          </w:p>
        </w:tc>
      </w:tr>
    </w:tbl>
    <w:p w:rsidR="00FB4DA0" w:rsidRDefault="00C15F98">
      <w:pPr>
        <w:pStyle w:val="AxureHeading3"/>
        <w:keepNext/>
      </w:pPr>
      <w:bookmarkStart w:id="15" w:name="_Toc238465510"/>
      <w:r>
        <w:t>Map Panel</w:t>
      </w:r>
      <w:bookmarkEnd w:id="15"/>
    </w:p>
    <w:p w:rsidR="00FB4DA0" w:rsidRDefault="00C15F98">
      <w:pPr>
        <w:pStyle w:val="AxureHeading4"/>
        <w:keepNext/>
      </w:pPr>
      <w:bookmarkStart w:id="16" w:name="_Toc238465511"/>
      <w:r>
        <w:t>map</w:t>
      </w:r>
      <w:bookmarkEnd w:id="16"/>
    </w:p>
    <w:p w:rsidR="00FB4DA0" w:rsidRDefault="00C15F98" w:rsidP="0053673B">
      <w:pPr>
        <w:pStyle w:val="AxureHeadingBasic"/>
        <w:keepNext/>
        <w:outlineLvl w:val="0"/>
      </w:pPr>
      <w:r>
        <w:t>User Interface</w:t>
      </w:r>
    </w:p>
    <w:p w:rsidR="00FB4DA0" w:rsidRDefault="00C15F9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1724025" cy="565785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0" w:rsidRDefault="00C15F98">
      <w:r>
        <w:br w:type="page"/>
      </w:r>
    </w:p>
    <w:p w:rsidR="00FB4DA0" w:rsidRDefault="00C15F98">
      <w:pPr>
        <w:pStyle w:val="AxureHeading1"/>
        <w:keepNext/>
      </w:pPr>
      <w:bookmarkStart w:id="17" w:name="_Toc238465512"/>
      <w:r>
        <w:lastRenderedPageBreak/>
        <w:t>Masters</w:t>
      </w:r>
      <w:bookmarkEnd w:id="17"/>
    </w:p>
    <w:p w:rsidR="00FB4DA0" w:rsidRDefault="00C15F98">
      <w:pPr>
        <w:pStyle w:val="AxureHeading2"/>
        <w:keepNext/>
      </w:pPr>
      <w:bookmarkStart w:id="18" w:name="_Toc238465513"/>
      <w:r>
        <w:t>Master List</w:t>
      </w:r>
      <w:bookmarkEnd w:id="18"/>
    </w:p>
    <w:p w:rsidR="00FB4DA0" w:rsidRDefault="00C15F98">
      <w:pPr>
        <w:numPr>
          <w:ilvl w:val="0"/>
          <w:numId w:val="12"/>
        </w:numPr>
      </w:pPr>
      <w:r>
        <w:t>logo</w:t>
      </w:r>
    </w:p>
    <w:p w:rsidR="00FB4DA0" w:rsidRDefault="00C15F98">
      <w:pPr>
        <w:numPr>
          <w:ilvl w:val="0"/>
          <w:numId w:val="12"/>
        </w:numPr>
      </w:pPr>
      <w:r>
        <w:t>UserInfoDialog</w:t>
      </w:r>
    </w:p>
    <w:p w:rsidR="00FB4DA0" w:rsidRDefault="00C15F98">
      <w:pPr>
        <w:numPr>
          <w:ilvl w:val="0"/>
          <w:numId w:val="12"/>
        </w:numPr>
      </w:pPr>
      <w:r>
        <w:t>menu</w:t>
      </w:r>
    </w:p>
    <w:p w:rsidR="00FB4DA0" w:rsidRDefault="00C15F98">
      <w:pPr>
        <w:pStyle w:val="AxureHeading2"/>
        <w:keepNext/>
      </w:pPr>
      <w:r>
        <w:br w:type="page"/>
      </w:r>
      <w:bookmarkStart w:id="19" w:name="_Toc238465514"/>
      <w:r>
        <w:lastRenderedPageBreak/>
        <w:t>logo</w:t>
      </w:r>
      <w:bookmarkEnd w:id="19"/>
    </w:p>
    <w:p w:rsidR="00FB4DA0" w:rsidRDefault="00C15F98">
      <w:pPr>
        <w:pStyle w:val="AxureHeading3"/>
        <w:keepNext/>
      </w:pPr>
      <w:bookmarkStart w:id="20" w:name="_Toc238465515"/>
      <w:r>
        <w:t>User Interface</w:t>
      </w:r>
      <w:bookmarkEnd w:id="20"/>
    </w:p>
    <w:p w:rsidR="00FB4DA0" w:rsidRDefault="00C15F9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124200" cy="93345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0" w:rsidRDefault="00C15F98">
      <w:pPr>
        <w:pStyle w:val="AxureHeading3"/>
        <w:keepNext/>
      </w:pPr>
      <w:bookmarkStart w:id="21" w:name="_Toc238465516"/>
      <w:r>
        <w:t>Object Table</w:t>
      </w:r>
      <w:bookmarkEnd w:id="21"/>
    </w:p>
    <w:tbl>
      <w:tblPr>
        <w:tblStyle w:val="AxureTableStyle"/>
        <w:tblW w:w="0" w:type="auto"/>
        <w:tblLook w:val="04A0"/>
      </w:tblPr>
      <w:tblGrid>
        <w:gridCol w:w="830"/>
        <w:gridCol w:w="1004"/>
        <w:gridCol w:w="1600"/>
        <w:gridCol w:w="1213"/>
        <w:gridCol w:w="1204"/>
        <w:gridCol w:w="774"/>
        <w:gridCol w:w="1513"/>
        <w:gridCol w:w="1366"/>
      </w:tblGrid>
      <w:tr w:rsidR="00FB4DA0" w:rsidTr="00FB4DA0">
        <w:trPr>
          <w:cnfStyle w:val="100000000000"/>
        </w:trPr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详细说明</w:t>
            </w:r>
            <w:r>
              <w:t>(specification)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设计状态</w:t>
            </w:r>
            <w:r>
              <w:t>(State)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重要度</w:t>
            </w:r>
            <w:r>
              <w:t>(Benefit)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风险</w:t>
            </w:r>
            <w:r>
              <w:t>(Risk)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目标版本</w:t>
            </w:r>
            <w:r>
              <w:t>(Target Release)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分配给</w:t>
            </w:r>
            <w:r>
              <w:t>(Assigned To)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Logo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公司</w:t>
            </w:r>
            <w:r>
              <w:t>LOGO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Chinese Name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系统中文名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English Name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系统英文名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重要的</w:t>
            </w:r>
            <w:r>
              <w:t>(Important)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</w:tbl>
    <w:p w:rsidR="00FB4DA0" w:rsidRDefault="00C15F98">
      <w:pPr>
        <w:pStyle w:val="AxureHeading2"/>
        <w:keepNext/>
      </w:pPr>
      <w:r>
        <w:br w:type="page"/>
      </w:r>
      <w:bookmarkStart w:id="22" w:name="_Toc238465517"/>
      <w:r>
        <w:lastRenderedPageBreak/>
        <w:t>UserInfoDialog</w:t>
      </w:r>
      <w:bookmarkEnd w:id="22"/>
    </w:p>
    <w:p w:rsidR="00FB4DA0" w:rsidRDefault="00C15F98">
      <w:pPr>
        <w:pStyle w:val="AxureHeading3"/>
        <w:keepNext/>
      </w:pPr>
      <w:bookmarkStart w:id="23" w:name="_Toc238465518"/>
      <w:r>
        <w:t>User Interface</w:t>
      </w:r>
      <w:bookmarkEnd w:id="23"/>
    </w:p>
    <w:p w:rsidR="00FB4DA0" w:rsidRDefault="00C15F9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886200" cy="2171700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0" w:rsidRDefault="00C15F98">
      <w:pPr>
        <w:pStyle w:val="AxureHeading3"/>
        <w:keepNext/>
      </w:pPr>
      <w:bookmarkStart w:id="24" w:name="_Toc238465519"/>
      <w:r>
        <w:t>Object Table</w:t>
      </w:r>
      <w:bookmarkEnd w:id="24"/>
    </w:p>
    <w:tbl>
      <w:tblPr>
        <w:tblStyle w:val="AxureTableStyle"/>
        <w:tblW w:w="0" w:type="auto"/>
        <w:tblLook w:val="04A0"/>
      </w:tblPr>
      <w:tblGrid>
        <w:gridCol w:w="829"/>
        <w:gridCol w:w="726"/>
        <w:gridCol w:w="1554"/>
        <w:gridCol w:w="2555"/>
        <w:gridCol w:w="1046"/>
        <w:gridCol w:w="1037"/>
        <w:gridCol w:w="662"/>
        <w:gridCol w:w="1095"/>
      </w:tblGrid>
      <w:tr w:rsidR="00FB4DA0" w:rsidTr="00FB4DA0">
        <w:trPr>
          <w:cnfStyle w:val="100000000000"/>
        </w:trPr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详细说明</w:t>
            </w:r>
            <w:r>
              <w:t>(specification)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设计状态</w:t>
            </w:r>
            <w:r>
              <w:t>(State)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重要度</w:t>
            </w:r>
            <w:r>
              <w:t>(Benefit)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风险</w:t>
            </w:r>
            <w:r>
              <w:t>(Risk)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分配给</w:t>
            </w:r>
            <w:r>
              <w:t>(Assigned To)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User Name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Set User Info Panel state to User Info Div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单击用户名可以显示详细的用户信息。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重要的</w:t>
            </w:r>
            <w:r>
              <w:t>(Important)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User Info Panel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个人信息展示面板，单击用户名可以打开用户详细信息面板，单击上面关闭按钮可以关闭信息框。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重要的</w:t>
            </w:r>
            <w:r>
              <w:t>(Important)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</w:tbl>
    <w:p w:rsidR="00FB4DA0" w:rsidRDefault="00C15F98">
      <w:pPr>
        <w:pStyle w:val="AxureHeading3"/>
        <w:keepNext/>
      </w:pPr>
      <w:bookmarkStart w:id="25" w:name="_Toc238465520"/>
      <w:r>
        <w:lastRenderedPageBreak/>
        <w:t>User Info Panel</w:t>
      </w:r>
      <w:bookmarkEnd w:id="25"/>
    </w:p>
    <w:p w:rsidR="00FB4DA0" w:rsidRDefault="00C15F98">
      <w:pPr>
        <w:pStyle w:val="AxureHeading4"/>
        <w:keepNext/>
      </w:pPr>
      <w:bookmarkStart w:id="26" w:name="_Toc238465521"/>
      <w:r>
        <w:t>User Info Div</w:t>
      </w:r>
      <w:bookmarkEnd w:id="26"/>
    </w:p>
    <w:p w:rsidR="00FB4DA0" w:rsidRDefault="00C15F98" w:rsidP="0053673B">
      <w:pPr>
        <w:pStyle w:val="AxureHeadingBasic"/>
        <w:keepNext/>
        <w:outlineLvl w:val="0"/>
      </w:pPr>
      <w:r>
        <w:t>User Interface</w:t>
      </w:r>
    </w:p>
    <w:p w:rsidR="00FB4DA0" w:rsidRDefault="00C15F9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886200" cy="1981200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0" w:rsidRDefault="00C15F98" w:rsidP="0053673B">
      <w:pPr>
        <w:pStyle w:val="AxureHeadingBasic"/>
        <w:keepNext/>
        <w:outlineLvl w:val="0"/>
      </w:pPr>
      <w:r>
        <w:t>Object Table</w:t>
      </w:r>
    </w:p>
    <w:tbl>
      <w:tblPr>
        <w:tblStyle w:val="AxureTableStyle"/>
        <w:tblW w:w="0" w:type="auto"/>
        <w:tblLook w:val="04A0"/>
      </w:tblPr>
      <w:tblGrid>
        <w:gridCol w:w="829"/>
        <w:gridCol w:w="1434"/>
        <w:gridCol w:w="1799"/>
        <w:gridCol w:w="1904"/>
        <w:gridCol w:w="1285"/>
        <w:gridCol w:w="1275"/>
        <w:gridCol w:w="910"/>
      </w:tblGrid>
      <w:tr w:rsidR="00FB4DA0" w:rsidTr="00FB4DA0">
        <w:trPr>
          <w:cnfStyle w:val="100000000000"/>
        </w:trPr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详细说明</w:t>
            </w:r>
            <w:r>
              <w:t>(specification)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设计状态</w:t>
            </w:r>
            <w:r>
              <w:t>(State)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重要度</w:t>
            </w:r>
            <w:r>
              <w:t>(Benefit)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风险</w:t>
            </w:r>
            <w:r>
              <w:t>(Risk)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User Info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用户个人简介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Proposed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User name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显示用户姓名、职称等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Proposed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User photo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用户头像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Proposed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User Dialog Close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Hide User Info Panel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单击关闭个人信息对话框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Proposed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Useful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Low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User Info Dialog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个人信息对话框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Proposed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User Info Line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个人信息框中的分隔线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Proposed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</w:tr>
    </w:tbl>
    <w:p w:rsidR="00FB4DA0" w:rsidRDefault="00C15F98">
      <w:pPr>
        <w:pStyle w:val="AxureHeading2"/>
        <w:keepNext/>
      </w:pPr>
      <w:r>
        <w:br w:type="page"/>
      </w:r>
      <w:bookmarkStart w:id="27" w:name="_Toc238465522"/>
      <w:r>
        <w:lastRenderedPageBreak/>
        <w:t>menu</w:t>
      </w:r>
      <w:bookmarkEnd w:id="27"/>
    </w:p>
    <w:p w:rsidR="00FB4DA0" w:rsidRDefault="00FB4DA0"/>
    <w:p w:rsidR="00FB4DA0" w:rsidRDefault="00C15F98">
      <w:r>
        <w:t>OnPageLoad:</w:t>
      </w:r>
    </w:p>
    <w:p w:rsidR="00FB4DA0" w:rsidRDefault="00C15F98">
      <w:r>
        <w:t xml:space="preserve">  Case 1:</w:t>
      </w:r>
    </w:p>
    <w:p w:rsidR="00FB4DA0" w:rsidRDefault="00C15F98" w:rsidP="0053673B">
      <w:pPr>
        <w:outlineLvl w:val="0"/>
      </w:pPr>
      <w:r>
        <w:t xml:space="preserve">    Set Base Info Item to Selected</w:t>
      </w:r>
    </w:p>
    <w:p w:rsidR="00FB4DA0" w:rsidRDefault="00C15F98">
      <w:pPr>
        <w:pStyle w:val="AxureHeading3"/>
        <w:keepNext/>
      </w:pPr>
      <w:bookmarkStart w:id="28" w:name="_Toc238465523"/>
      <w:r>
        <w:t>User Interface</w:t>
      </w:r>
      <w:bookmarkEnd w:id="28"/>
    </w:p>
    <w:p w:rsidR="00FB4DA0" w:rsidRDefault="00C15F9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819775" cy="619125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0" w:rsidRDefault="00C15F98">
      <w:pPr>
        <w:pStyle w:val="AxureHeading3"/>
        <w:keepNext/>
      </w:pPr>
      <w:bookmarkStart w:id="29" w:name="_Toc238465524"/>
      <w:r>
        <w:t>Object Table</w:t>
      </w:r>
      <w:bookmarkEnd w:id="29"/>
    </w:p>
    <w:tbl>
      <w:tblPr>
        <w:tblStyle w:val="AxureTableStyle"/>
        <w:tblW w:w="0" w:type="auto"/>
        <w:tblLook w:val="04A0"/>
      </w:tblPr>
      <w:tblGrid>
        <w:gridCol w:w="829"/>
        <w:gridCol w:w="863"/>
        <w:gridCol w:w="1770"/>
        <w:gridCol w:w="1403"/>
        <w:gridCol w:w="965"/>
        <w:gridCol w:w="822"/>
        <w:gridCol w:w="830"/>
        <w:gridCol w:w="1145"/>
        <w:gridCol w:w="877"/>
      </w:tblGrid>
      <w:tr w:rsidR="00FB4DA0" w:rsidTr="00FB4DA0">
        <w:trPr>
          <w:cnfStyle w:val="100000000000"/>
        </w:trPr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Interactions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详细说明</w:t>
            </w:r>
            <w:r>
              <w:t>(specification)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设计状态</w:t>
            </w:r>
            <w:r>
              <w:t>(State)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重要度</w:t>
            </w:r>
            <w:r>
              <w:t>(Benefit)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风险</w:t>
            </w:r>
            <w:r>
              <w:t>(Risk)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稳定性</w:t>
            </w:r>
            <w:r>
              <w:t>(Stability)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目标版本</w:t>
            </w:r>
            <w:r>
              <w:t>(Target Release)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Base Info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Menu Panel state to Base Info</w:t>
            </w:r>
            <w:r>
              <w:br/>
            </w:r>
            <w:r>
              <w:t xml:space="preserve">    Set Base Info Item to Selected, Inventory Control Item to Default, Inventory Decision Item to Default, Unidentified to Default, Report Item to Default, System Manager Item to Default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基本信息菜单项，下有库房、货位等子项。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在定稿后一般不会改变。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</w:t>
            </w:r>
            <w:r>
              <w:t>1</w:t>
            </w: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Inventory Control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Menu Panel state to Store Manage</w:t>
            </w:r>
            <w:r>
              <w:br/>
              <w:t xml:space="preserve">    Set Inventory Control Item to Selected, Base Info Item to Default, Inventory Decision Item to Default, Unidentified to Default, Report Item to Default, System Manag</w:t>
            </w:r>
            <w:r>
              <w:t>er Item to Default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库存管理目录项，下有入库项、出库项、盘点等子目录。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在定稿后一般不会改变。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lastRenderedPageBreak/>
              <w:t>3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Inventory Decision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Menu Panel state to Inventory Decision</w:t>
            </w:r>
            <w:r>
              <w:br/>
            </w:r>
            <w:r>
              <w:t xml:space="preserve">    Set Inventory Decision Item to Selected, Base Info Item to Default, Inventory Control Item to Default, Unidentified to Default, Report Item to Default, System Manager Item to Default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库存决策菜单项，该功能为以后作扩展，暂不实现。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有用的</w:t>
            </w:r>
            <w:r>
              <w:t>(Useful)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中</w:t>
            </w:r>
            <w:r>
              <w:t>(Medium)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在定稿后一般不会改</w:t>
            </w:r>
            <w:r>
              <w:t>变。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Report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Menu Panel state to Report</w:t>
            </w:r>
            <w:r>
              <w:br/>
              <w:t xml:space="preserve">    Set Report Item to Selected, System Manager Item to Default, Unidentified to Default, Inventory Decision Item to Default, Inventory Control Item to Default, Base Info Item to Defa</w:t>
            </w:r>
            <w:r>
              <w:t>ult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报表功能菜单项。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在定稿后一般不会改变。但其子项由于其需求的不确定性可能会有所变化。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System Manager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Set Menu Panel state to System</w:t>
            </w:r>
            <w:r>
              <w:br/>
            </w:r>
            <w:r>
              <w:t xml:space="preserve">    Set System Manager Item to Selected, Report Item to Default, Unidentified to Default, Inventory Decision Item to Default, Inventory Control Item to Default, Base Info Item to Default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系统管理菜单项。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在定稿后一般不会改变。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Menu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主目录面板。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在定稿后一般不会改变。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Menu Panel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二级目录面板。该区域用来显示不同的二级目录。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在定稿后一般不会改变。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</w:tr>
    </w:tbl>
    <w:p w:rsidR="00FB4DA0" w:rsidRDefault="00C15F98">
      <w:pPr>
        <w:pStyle w:val="AxureHeading3"/>
        <w:keepNext/>
      </w:pPr>
      <w:bookmarkStart w:id="30" w:name="_Toc238465525"/>
      <w:r>
        <w:t>Menu Panel</w:t>
      </w:r>
      <w:bookmarkEnd w:id="30"/>
    </w:p>
    <w:p w:rsidR="00FB4DA0" w:rsidRDefault="00C15F98">
      <w:pPr>
        <w:pStyle w:val="AxureHeading4"/>
        <w:keepNext/>
      </w:pPr>
      <w:bookmarkStart w:id="31" w:name="_Toc238465526"/>
      <w:r>
        <w:t>Base Info</w:t>
      </w:r>
      <w:bookmarkEnd w:id="31"/>
    </w:p>
    <w:p w:rsidR="00FB4DA0" w:rsidRDefault="00C15F98" w:rsidP="0053673B">
      <w:pPr>
        <w:pStyle w:val="AxureHeadingBasic"/>
        <w:keepNext/>
        <w:outlineLvl w:val="0"/>
      </w:pPr>
      <w:r>
        <w:t>User Interface</w:t>
      </w:r>
    </w:p>
    <w:p w:rsidR="00FB4DA0" w:rsidRDefault="00C15F9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819775" cy="342900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0" w:rsidRDefault="00C15F98" w:rsidP="0053673B">
      <w:pPr>
        <w:pStyle w:val="AxureHeadingBasic"/>
        <w:keepNext/>
        <w:outlineLvl w:val="0"/>
      </w:pPr>
      <w:r>
        <w:lastRenderedPageBreak/>
        <w:t>Object Table</w:t>
      </w:r>
    </w:p>
    <w:tbl>
      <w:tblPr>
        <w:tblStyle w:val="AxureTableStyle"/>
        <w:tblW w:w="0" w:type="auto"/>
        <w:tblLook w:val="04A0"/>
      </w:tblPr>
      <w:tblGrid>
        <w:gridCol w:w="829"/>
        <w:gridCol w:w="1033"/>
        <w:gridCol w:w="1510"/>
        <w:gridCol w:w="1072"/>
        <w:gridCol w:w="929"/>
        <w:gridCol w:w="680"/>
        <w:gridCol w:w="1164"/>
        <w:gridCol w:w="1150"/>
        <w:gridCol w:w="1137"/>
      </w:tblGrid>
      <w:tr w:rsidR="00FB4DA0" w:rsidTr="00FB4DA0">
        <w:trPr>
          <w:cnfStyle w:val="100000000000"/>
        </w:trPr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详细说明</w:t>
            </w:r>
            <w:r>
              <w:t>(specification)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设计状态</w:t>
            </w:r>
            <w:r>
              <w:t>(State)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重要度</w:t>
            </w:r>
            <w:r>
              <w:t>(Benefit)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风险</w:t>
            </w:r>
            <w:r>
              <w:t>(Risk)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稳定性</w:t>
            </w:r>
            <w:r>
              <w:t>(Stability)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目标版本</w:t>
            </w:r>
            <w:r>
              <w:t>(Target Release)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分配给</w:t>
            </w:r>
            <w:r>
              <w:t>(Assigned To)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Base Info Sub Menu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基本信息管理子菜单项。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在定稿后一般不会改变。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Dpt Job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部门及岗位管理菜单项。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在定稿后一般不会改变。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Suppliers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供应商基本信息管理菜单项。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Store Hourse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库房管理菜单项。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Cargo space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货位管理菜单项。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Materials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物品管理菜单项。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Unit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计价单位管理菜单项。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Account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银行帐号管理菜单项。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Person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人员管理菜单项。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有用的</w:t>
            </w:r>
            <w:r>
              <w:t>(Useful)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</w:tbl>
    <w:p w:rsidR="00FB4DA0" w:rsidRDefault="00C15F98">
      <w:pPr>
        <w:pStyle w:val="AxureHeading4"/>
        <w:keepNext/>
      </w:pPr>
      <w:bookmarkStart w:id="32" w:name="_Toc238465527"/>
      <w:r>
        <w:t>Store Manage</w:t>
      </w:r>
      <w:bookmarkEnd w:id="32"/>
    </w:p>
    <w:p w:rsidR="00FB4DA0" w:rsidRDefault="00C15F98" w:rsidP="0053673B">
      <w:pPr>
        <w:pStyle w:val="AxureHeadingBasic"/>
        <w:keepNext/>
        <w:outlineLvl w:val="0"/>
      </w:pPr>
      <w:r>
        <w:t>User Interface</w:t>
      </w:r>
    </w:p>
    <w:p w:rsidR="00FB4DA0" w:rsidRDefault="00C15F9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819775" cy="342900"/>
            <wp:effectExtent l="0" t="0" r="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0" w:rsidRDefault="00C15F98" w:rsidP="0053673B">
      <w:pPr>
        <w:pStyle w:val="AxureHeadingBasic"/>
        <w:keepNext/>
        <w:outlineLvl w:val="0"/>
      </w:pPr>
      <w:r>
        <w:t>Object Table</w:t>
      </w:r>
    </w:p>
    <w:tbl>
      <w:tblPr>
        <w:tblStyle w:val="AxureTableStyle"/>
        <w:tblW w:w="0" w:type="auto"/>
        <w:tblLook w:val="04A0"/>
      </w:tblPr>
      <w:tblGrid>
        <w:gridCol w:w="829"/>
        <w:gridCol w:w="1377"/>
        <w:gridCol w:w="1575"/>
        <w:gridCol w:w="1182"/>
        <w:gridCol w:w="1040"/>
        <w:gridCol w:w="753"/>
        <w:gridCol w:w="1433"/>
        <w:gridCol w:w="1315"/>
      </w:tblGrid>
      <w:tr w:rsidR="00FB4DA0" w:rsidTr="00FB4DA0">
        <w:trPr>
          <w:cnfStyle w:val="100000000000"/>
        </w:trPr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详细说明</w:t>
            </w:r>
            <w:r>
              <w:t>(specification)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设计状态</w:t>
            </w:r>
            <w:r>
              <w:t>(State)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重要度</w:t>
            </w:r>
            <w:r>
              <w:t>(Benefit)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风险</w:t>
            </w:r>
            <w:r>
              <w:t>(Risk)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目标版本</w:t>
            </w:r>
            <w:r>
              <w:t>(Target Release)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分配给</w:t>
            </w:r>
            <w:r>
              <w:t>(Assigned To)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Stock Out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出库单管理菜单项。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Stock In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入库单管理菜单项。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Inventory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盘点管理菜单项。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Store Manage Sub Menu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库存管理二级菜单面板。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</w:tbl>
    <w:p w:rsidR="00FB4DA0" w:rsidRDefault="00C15F98">
      <w:pPr>
        <w:pStyle w:val="AxureHeading4"/>
        <w:keepNext/>
      </w:pPr>
      <w:bookmarkStart w:id="33" w:name="_Toc238465528"/>
      <w:r>
        <w:t>Inventory Decision</w:t>
      </w:r>
      <w:bookmarkEnd w:id="33"/>
    </w:p>
    <w:p w:rsidR="00FB4DA0" w:rsidRDefault="00C15F98" w:rsidP="0053673B">
      <w:pPr>
        <w:pStyle w:val="AxureHeadingBasic"/>
        <w:keepNext/>
        <w:outlineLvl w:val="0"/>
      </w:pPr>
      <w:r>
        <w:t>User Interface</w:t>
      </w:r>
    </w:p>
    <w:p w:rsidR="00FB4DA0" w:rsidRDefault="00C15F9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819775" cy="342900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0" w:rsidRDefault="00C15F98">
      <w:pPr>
        <w:pStyle w:val="AxureHeading4"/>
        <w:keepNext/>
      </w:pPr>
      <w:bookmarkStart w:id="34" w:name="_Toc238465529"/>
      <w:r>
        <w:lastRenderedPageBreak/>
        <w:t>Report</w:t>
      </w:r>
      <w:bookmarkEnd w:id="34"/>
    </w:p>
    <w:p w:rsidR="00FB4DA0" w:rsidRDefault="00C15F98" w:rsidP="0053673B">
      <w:pPr>
        <w:pStyle w:val="AxureHeadingBasic"/>
        <w:keepNext/>
        <w:outlineLvl w:val="0"/>
      </w:pPr>
      <w:r>
        <w:t>User Interface</w:t>
      </w:r>
    </w:p>
    <w:p w:rsidR="00FB4DA0" w:rsidRDefault="00C15F9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819775" cy="342900"/>
            <wp:effectExtent l="0" t="0" r="0" b="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0" w:rsidRDefault="00C15F98">
      <w:pPr>
        <w:pStyle w:val="AxureHeading4"/>
        <w:keepNext/>
      </w:pPr>
      <w:bookmarkStart w:id="35" w:name="_Toc238465530"/>
      <w:r>
        <w:t>System</w:t>
      </w:r>
      <w:bookmarkEnd w:id="35"/>
    </w:p>
    <w:p w:rsidR="00FB4DA0" w:rsidRDefault="00C15F98" w:rsidP="0053673B">
      <w:pPr>
        <w:pStyle w:val="AxureHeadingBasic"/>
        <w:keepNext/>
        <w:outlineLvl w:val="0"/>
      </w:pPr>
      <w:r>
        <w:t>User Interface</w:t>
      </w:r>
    </w:p>
    <w:p w:rsidR="00FB4DA0" w:rsidRDefault="00C15F98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819775" cy="342900"/>
            <wp:effectExtent l="0" t="0" r="0" b="0"/>
            <wp:docPr id="16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0" w:rsidRDefault="00C15F98" w:rsidP="0053673B">
      <w:pPr>
        <w:pStyle w:val="AxureHeadingBasic"/>
        <w:keepNext/>
        <w:outlineLvl w:val="0"/>
      </w:pPr>
      <w:r>
        <w:t>Object Table</w:t>
      </w:r>
    </w:p>
    <w:tbl>
      <w:tblPr>
        <w:tblStyle w:val="AxureTableStyle"/>
        <w:tblW w:w="0" w:type="auto"/>
        <w:tblLook w:val="04A0"/>
      </w:tblPr>
      <w:tblGrid>
        <w:gridCol w:w="830"/>
        <w:gridCol w:w="1218"/>
        <w:gridCol w:w="1587"/>
        <w:gridCol w:w="1203"/>
        <w:gridCol w:w="1061"/>
        <w:gridCol w:w="768"/>
        <w:gridCol w:w="1487"/>
        <w:gridCol w:w="1350"/>
      </w:tblGrid>
      <w:tr w:rsidR="00FB4DA0" w:rsidTr="00FB4DA0">
        <w:trPr>
          <w:cnfStyle w:val="100000000000"/>
        </w:trPr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Label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详细说明</w:t>
            </w:r>
            <w:r>
              <w:t>(specification)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设计状态</w:t>
            </w:r>
            <w:r>
              <w:t>(State)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重要度</w:t>
            </w:r>
            <w:r>
              <w:t>(Benefit)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风险</w:t>
            </w:r>
            <w:r>
              <w:t>(Risk)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目标版本</w:t>
            </w:r>
            <w:r>
              <w:t>(Target Release)</w:t>
            </w:r>
          </w:p>
        </w:tc>
        <w:tc>
          <w:tcPr>
            <w:tcW w:w="0" w:type="auto"/>
          </w:tcPr>
          <w:p w:rsidR="00FB4DA0" w:rsidRDefault="00C15F98">
            <w:pPr>
              <w:pStyle w:val="AxureTableHeaderText"/>
            </w:pPr>
            <w:r>
              <w:t>分配给</w:t>
            </w:r>
            <w:r>
              <w:t>(Assigned To)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Operation Log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操作记录菜单项。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有用的</w:t>
            </w:r>
            <w:r>
              <w:t>(Useful)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Online User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在线用户管理菜单。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有用的</w:t>
            </w:r>
            <w:r>
              <w:t>(Useful)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System Log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系统日志菜单项。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有用的</w:t>
            </w:r>
            <w:r>
              <w:t>(Useful)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0.1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  <w:tr w:rsidR="00FB4DA0" w:rsidTr="00FB4DA0">
        <w:trPr>
          <w:cnfStyle w:val="000000010000"/>
        </w:trPr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System Sub Item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系统管理子菜单面板。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建议的</w:t>
            </w:r>
            <w:r>
              <w:t>(Proposed)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必要的</w:t>
            </w:r>
            <w:r>
              <w:t>(Critical)</w:t>
            </w: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低</w:t>
            </w:r>
            <w:r>
              <w:t>(Low)</w:t>
            </w:r>
          </w:p>
        </w:tc>
        <w:tc>
          <w:tcPr>
            <w:tcW w:w="0" w:type="auto"/>
          </w:tcPr>
          <w:p w:rsidR="00FB4DA0" w:rsidRDefault="00FB4DA0">
            <w:pPr>
              <w:pStyle w:val="AxureTableNormalText"/>
            </w:pPr>
          </w:p>
        </w:tc>
        <w:tc>
          <w:tcPr>
            <w:tcW w:w="0" w:type="auto"/>
          </w:tcPr>
          <w:p w:rsidR="00FB4DA0" w:rsidRDefault="00C15F98">
            <w:pPr>
              <w:pStyle w:val="AxureTableNormalText"/>
            </w:pPr>
            <w:r>
              <w:t>Zhong Lizhi</w:t>
            </w:r>
          </w:p>
        </w:tc>
      </w:tr>
    </w:tbl>
    <w:p w:rsidR="00FB4DA0" w:rsidRDefault="00FB4DA0">
      <w:pPr>
        <w:sectPr w:rsidR="00FB4DA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C15F98" w:rsidRDefault="00C15F98"/>
    <w:sectPr w:rsidR="00C15F98" w:rsidSect="00D900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F98" w:rsidRDefault="00C15F98" w:rsidP="0053673B">
      <w:r>
        <w:separator/>
      </w:r>
    </w:p>
  </w:endnote>
  <w:endnote w:type="continuationSeparator" w:id="1">
    <w:p w:rsidR="00C15F98" w:rsidRDefault="00C15F98" w:rsidP="00536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F98" w:rsidRDefault="00C15F98" w:rsidP="0053673B">
      <w:r>
        <w:separator/>
      </w:r>
    </w:p>
  </w:footnote>
  <w:footnote w:type="continuationSeparator" w:id="1">
    <w:p w:rsidR="00C15F98" w:rsidRDefault="00C15F98" w:rsidP="005367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27B1B3E"/>
    <w:multiLevelType w:val="multilevel"/>
    <w:tmpl w:val="32A8E33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EC36F30"/>
    <w:multiLevelType w:val="multilevel"/>
    <w:tmpl w:val="CAB038C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2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12">
    <w:abstractNumId w:val="2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757A"/>
    <w:rsid w:val="00050CE1"/>
    <w:rsid w:val="00057B70"/>
    <w:rsid w:val="00075991"/>
    <w:rsid w:val="000A0635"/>
    <w:rsid w:val="000A4636"/>
    <w:rsid w:val="000C07F5"/>
    <w:rsid w:val="0013113E"/>
    <w:rsid w:val="001672E3"/>
    <w:rsid w:val="001C5100"/>
    <w:rsid w:val="0021768A"/>
    <w:rsid w:val="00221722"/>
    <w:rsid w:val="00257AD2"/>
    <w:rsid w:val="00297DB6"/>
    <w:rsid w:val="002C512F"/>
    <w:rsid w:val="00360CB9"/>
    <w:rsid w:val="004A0066"/>
    <w:rsid w:val="004A1967"/>
    <w:rsid w:val="004C1052"/>
    <w:rsid w:val="004C1B23"/>
    <w:rsid w:val="004D04E9"/>
    <w:rsid w:val="00526A97"/>
    <w:rsid w:val="0053673B"/>
    <w:rsid w:val="00563365"/>
    <w:rsid w:val="0059757A"/>
    <w:rsid w:val="005B166B"/>
    <w:rsid w:val="005B740F"/>
    <w:rsid w:val="005B7DEE"/>
    <w:rsid w:val="005C76A0"/>
    <w:rsid w:val="00627250"/>
    <w:rsid w:val="00634D62"/>
    <w:rsid w:val="006B4EC6"/>
    <w:rsid w:val="006B6EA2"/>
    <w:rsid w:val="006C1134"/>
    <w:rsid w:val="00772CBA"/>
    <w:rsid w:val="007738B0"/>
    <w:rsid w:val="00797384"/>
    <w:rsid w:val="007A6BBB"/>
    <w:rsid w:val="007D1422"/>
    <w:rsid w:val="00812B47"/>
    <w:rsid w:val="00813BF6"/>
    <w:rsid w:val="0086676B"/>
    <w:rsid w:val="008C502E"/>
    <w:rsid w:val="009276DC"/>
    <w:rsid w:val="00953C09"/>
    <w:rsid w:val="00AC49FE"/>
    <w:rsid w:val="00B007A7"/>
    <w:rsid w:val="00B14927"/>
    <w:rsid w:val="00B77DA9"/>
    <w:rsid w:val="00BB4EDF"/>
    <w:rsid w:val="00C15F98"/>
    <w:rsid w:val="00C3790F"/>
    <w:rsid w:val="00C5657F"/>
    <w:rsid w:val="00C56E90"/>
    <w:rsid w:val="00CA69B0"/>
    <w:rsid w:val="00CB1DD0"/>
    <w:rsid w:val="00D328AF"/>
    <w:rsid w:val="00D90021"/>
    <w:rsid w:val="00DB6D53"/>
    <w:rsid w:val="00E11AC0"/>
    <w:rsid w:val="00F47C4F"/>
    <w:rsid w:val="00F876E6"/>
    <w:rsid w:val="00FB48F5"/>
    <w:rsid w:val="00FB4DA0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4636"/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4D04E9"/>
    <w:pPr>
      <w:spacing w:before="360"/>
      <w:jc w:val="center"/>
    </w:pPr>
    <w:rPr>
      <w:b/>
      <w:sz w:val="24"/>
    </w:rPr>
  </w:style>
  <w:style w:type="paragraph" w:customStyle="1" w:styleId="AxureHeading1">
    <w:name w:val="AxureHeading1"/>
    <w:basedOn w:val="a"/>
    <w:rsid w:val="004D04E9"/>
    <w:pPr>
      <w:numPr>
        <w:numId w:val="4"/>
      </w:numPr>
      <w:spacing w:before="360"/>
    </w:pPr>
    <w:rPr>
      <w:b/>
    </w:rPr>
  </w:style>
  <w:style w:type="paragraph" w:customStyle="1" w:styleId="AxureHeading2">
    <w:name w:val="AxureHeading2"/>
    <w:basedOn w:val="a"/>
    <w:rsid w:val="005B166B"/>
    <w:pPr>
      <w:numPr>
        <w:ilvl w:val="1"/>
        <w:numId w:val="4"/>
      </w:numPr>
      <w:spacing w:before="360" w:after="240"/>
    </w:pPr>
    <w:rPr>
      <w:b/>
      <w:i/>
      <w:sz w:val="20"/>
    </w:rPr>
  </w:style>
  <w:style w:type="paragraph" w:customStyle="1" w:styleId="AxureHeading3">
    <w:name w:val="AxureHeading3"/>
    <w:basedOn w:val="a"/>
    <w:rsid w:val="005B166B"/>
    <w:pPr>
      <w:numPr>
        <w:ilvl w:val="2"/>
        <w:numId w:val="4"/>
      </w:numPr>
      <w:spacing w:before="360" w:after="240"/>
    </w:pPr>
    <w:rPr>
      <w:b/>
      <w:sz w:val="20"/>
    </w:rPr>
  </w:style>
  <w:style w:type="paragraph" w:customStyle="1" w:styleId="AxureHeading4">
    <w:name w:val="AxureHeading4"/>
    <w:basedOn w:val="a"/>
    <w:rsid w:val="004D04E9"/>
    <w:pPr>
      <w:numPr>
        <w:ilvl w:val="3"/>
        <w:numId w:val="4"/>
      </w:numPr>
      <w:spacing w:before="360"/>
    </w:pPr>
    <w:rPr>
      <w:b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953C09"/>
    <w:pPr>
      <w:spacing w:before="360"/>
    </w:pPr>
    <w:rPr>
      <w:b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styleId="a7">
    <w:name w:val="header"/>
    <w:basedOn w:val="a"/>
    <w:link w:val="Char0"/>
    <w:rsid w:val="00536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7"/>
    <w:rsid w:val="0053673B"/>
    <w:rPr>
      <w:rFonts w:ascii="Arial" w:hAnsi="Arial" w:cs="Arial"/>
      <w:sz w:val="18"/>
      <w:szCs w:val="18"/>
    </w:rPr>
  </w:style>
  <w:style w:type="paragraph" w:styleId="a8">
    <w:name w:val="footer"/>
    <w:basedOn w:val="a"/>
    <w:link w:val="Char1"/>
    <w:rsid w:val="0053673B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1">
    <w:name w:val="页脚 Char"/>
    <w:basedOn w:val="a0"/>
    <w:link w:val="a8"/>
    <w:rsid w:val="0053673B"/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20</TotalTime>
  <Pages>1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Axure</Company>
  <LinksUpToDate>false</LinksUpToDate>
  <CharactersWithSpaces>10376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user</cp:lastModifiedBy>
  <cp:revision>14</cp:revision>
  <cp:lastPrinted>2007-08-14T21:52:00Z</cp:lastPrinted>
  <dcterms:created xsi:type="dcterms:W3CDTF">2007-08-14T22:48:00Z</dcterms:created>
  <dcterms:modified xsi:type="dcterms:W3CDTF">2009-08-19T09:18:00Z</dcterms:modified>
</cp:coreProperties>
</file>